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3429" w14:textId="35DE0679" w:rsidR="00394A6D" w:rsidRPr="001F52AF" w:rsidRDefault="00DD5D7E">
      <w:pPr>
        <w:pStyle w:val="Title"/>
        <w:rPr>
          <w:rFonts w:ascii="Optima" w:hAnsi="Optima"/>
        </w:rPr>
      </w:pPr>
      <w:r w:rsidRPr="00EE3230">
        <w:rPr>
          <w:rFonts w:ascii="Optima" w:hAnsi="Optima"/>
        </w:rPr>
        <w:t>Kyla</w:t>
      </w:r>
      <w:r>
        <w:t xml:space="preserve"> </w:t>
      </w:r>
      <w:r w:rsidRPr="001F52AF">
        <w:rPr>
          <w:rFonts w:ascii="Optima" w:hAnsi="Optima"/>
        </w:rPr>
        <w:t>R</w:t>
      </w:r>
    </w:p>
    <w:p w14:paraId="5FFD77F3" w14:textId="1A06D34A" w:rsidR="00394A6D" w:rsidRPr="00CC15BB" w:rsidRDefault="001C391E">
      <w:pPr>
        <w:pStyle w:val="Heading1"/>
        <w:rPr>
          <w:rFonts w:ascii="Optima" w:hAnsi="Optima"/>
        </w:rPr>
      </w:pPr>
      <w:r w:rsidRPr="00CC15BB">
        <w:rPr>
          <w:rFonts w:ascii="Optima" w:hAnsi="Optima"/>
          <w:u w:val="single"/>
        </w:rPr>
        <w:t>Skills</w:t>
      </w:r>
    </w:p>
    <w:p w14:paraId="15EC1C8E" w14:textId="209D47BB" w:rsidR="00394A6D" w:rsidRPr="00B22BEF" w:rsidRDefault="003B1B7A" w:rsidP="00BB659A">
      <w:pPr>
        <w:pStyle w:val="Heading2"/>
        <w:rPr>
          <w:sz w:val="20"/>
          <w:szCs w:val="20"/>
        </w:rPr>
      </w:pPr>
      <w:r w:rsidRPr="00B22BEF">
        <w:rPr>
          <w:sz w:val="20"/>
          <w:szCs w:val="20"/>
        </w:rPr>
        <w:t>Programming</w:t>
      </w:r>
      <w:r w:rsidR="00B201B0" w:rsidRPr="00B22BEF">
        <w:rPr>
          <w:sz w:val="20"/>
          <w:szCs w:val="20"/>
        </w:rPr>
        <w:t xml:space="preserve"> Languages</w:t>
      </w:r>
      <w:r w:rsidR="00BB659A" w:rsidRPr="00B22BEF">
        <w:rPr>
          <w:sz w:val="20"/>
          <w:szCs w:val="20"/>
        </w:rPr>
        <w:t xml:space="preserve">:  </w:t>
      </w:r>
      <w:r w:rsidR="00CC15BB" w:rsidRPr="00B22BEF">
        <w:rPr>
          <w:rFonts w:asciiTheme="minorHAnsi" w:hAnsiTheme="minorHAnsi"/>
          <w:b w:val="0"/>
          <w:sz w:val="20"/>
          <w:szCs w:val="20"/>
        </w:rPr>
        <w:t>C#, P</w:t>
      </w:r>
      <w:r w:rsidR="009E541F" w:rsidRPr="00B22BEF">
        <w:rPr>
          <w:rFonts w:asciiTheme="minorHAnsi" w:hAnsiTheme="minorHAnsi"/>
          <w:b w:val="0"/>
          <w:sz w:val="20"/>
          <w:szCs w:val="20"/>
        </w:rPr>
        <w:t>ython</w:t>
      </w:r>
      <w:r w:rsidR="00731CA9" w:rsidRPr="00B22BEF">
        <w:rPr>
          <w:rFonts w:asciiTheme="minorHAnsi" w:hAnsiTheme="minorHAnsi"/>
          <w:b w:val="0"/>
          <w:sz w:val="20"/>
          <w:szCs w:val="20"/>
        </w:rPr>
        <w:t>, HTML</w:t>
      </w:r>
      <w:r w:rsidR="00915390" w:rsidRPr="00B22BEF">
        <w:rPr>
          <w:rFonts w:asciiTheme="minorHAnsi" w:hAnsiTheme="minorHAnsi"/>
          <w:b w:val="0"/>
          <w:sz w:val="20"/>
          <w:szCs w:val="20"/>
        </w:rPr>
        <w:t>, CSS</w:t>
      </w:r>
      <w:r w:rsidR="00440E26" w:rsidRPr="00B22BEF">
        <w:rPr>
          <w:rFonts w:asciiTheme="minorHAnsi" w:hAnsiTheme="minorHAnsi"/>
          <w:b w:val="0"/>
          <w:sz w:val="20"/>
          <w:szCs w:val="20"/>
        </w:rPr>
        <w:t xml:space="preserve">, </w:t>
      </w:r>
      <w:r w:rsidRPr="00B22BEF">
        <w:rPr>
          <w:rFonts w:asciiTheme="minorHAnsi" w:hAnsiTheme="minorHAnsi"/>
          <w:b w:val="0"/>
          <w:sz w:val="20"/>
          <w:szCs w:val="20"/>
        </w:rPr>
        <w:t>MySQL</w:t>
      </w:r>
      <w:r w:rsidR="00915390" w:rsidRPr="00B22BEF">
        <w:rPr>
          <w:rFonts w:asciiTheme="minorHAnsi" w:hAnsiTheme="minorHAnsi"/>
          <w:b w:val="0"/>
          <w:sz w:val="20"/>
          <w:szCs w:val="20"/>
        </w:rPr>
        <w:t>, Javascript</w:t>
      </w:r>
    </w:p>
    <w:p w14:paraId="5EFC8311" w14:textId="7222007D" w:rsidR="00394A6D" w:rsidRPr="00B22BEF" w:rsidRDefault="00DE260A" w:rsidP="00BB659A">
      <w:pPr>
        <w:pStyle w:val="Heading2"/>
        <w:rPr>
          <w:rFonts w:asciiTheme="minorHAnsi" w:hAnsiTheme="minorHAnsi"/>
          <w:b w:val="0"/>
          <w:sz w:val="20"/>
          <w:szCs w:val="20"/>
        </w:rPr>
      </w:pPr>
      <w:r w:rsidRPr="00B22BEF">
        <w:rPr>
          <w:sz w:val="20"/>
          <w:szCs w:val="20"/>
        </w:rPr>
        <w:t>Software</w:t>
      </w:r>
      <w:r w:rsidR="00BB659A" w:rsidRPr="00B22BEF">
        <w:rPr>
          <w:sz w:val="20"/>
          <w:szCs w:val="20"/>
        </w:rPr>
        <w:t xml:space="preserve">:  </w:t>
      </w:r>
      <w:r w:rsidR="00CC15BB" w:rsidRPr="00B22BEF">
        <w:rPr>
          <w:rFonts w:asciiTheme="minorHAnsi" w:hAnsiTheme="minorHAnsi"/>
          <w:b w:val="0"/>
          <w:sz w:val="20"/>
          <w:szCs w:val="20"/>
        </w:rPr>
        <w:t xml:space="preserve">Visual Studio </w:t>
      </w:r>
      <w:r w:rsidR="003B1B7A" w:rsidRPr="00B22BEF">
        <w:rPr>
          <w:rFonts w:asciiTheme="minorHAnsi" w:hAnsiTheme="minorHAnsi"/>
          <w:b w:val="0"/>
          <w:sz w:val="20"/>
          <w:szCs w:val="20"/>
        </w:rPr>
        <w:t>IDE</w:t>
      </w:r>
      <w:r w:rsidR="00BB659A" w:rsidRPr="00B22BEF">
        <w:rPr>
          <w:rFonts w:asciiTheme="minorHAnsi" w:hAnsiTheme="minorHAnsi"/>
          <w:b w:val="0"/>
          <w:sz w:val="20"/>
          <w:szCs w:val="20"/>
        </w:rPr>
        <w:t xml:space="preserve">, </w:t>
      </w:r>
      <w:r w:rsidR="00FA5127" w:rsidRPr="00B22BEF">
        <w:rPr>
          <w:rFonts w:asciiTheme="minorHAnsi" w:hAnsiTheme="minorHAnsi"/>
          <w:b w:val="0"/>
          <w:sz w:val="20"/>
          <w:szCs w:val="20"/>
        </w:rPr>
        <w:t xml:space="preserve">Adobe Illustrator, </w:t>
      </w:r>
      <w:r w:rsidR="00BB659A" w:rsidRPr="00B22BEF">
        <w:rPr>
          <w:rFonts w:asciiTheme="minorHAnsi" w:hAnsiTheme="minorHAnsi"/>
          <w:b w:val="0"/>
          <w:sz w:val="20"/>
          <w:szCs w:val="20"/>
        </w:rPr>
        <w:t xml:space="preserve">Adobe </w:t>
      </w:r>
      <w:r w:rsidR="00FA5127" w:rsidRPr="00B22BEF">
        <w:rPr>
          <w:rFonts w:asciiTheme="minorHAnsi" w:hAnsiTheme="minorHAnsi"/>
          <w:b w:val="0"/>
          <w:sz w:val="20"/>
          <w:szCs w:val="20"/>
        </w:rPr>
        <w:t>Photoshop</w:t>
      </w:r>
      <w:r w:rsidR="00CC15BB" w:rsidRPr="00B22BEF">
        <w:rPr>
          <w:rFonts w:asciiTheme="minorHAnsi" w:hAnsiTheme="minorHAnsi"/>
          <w:b w:val="0"/>
          <w:sz w:val="20"/>
          <w:szCs w:val="20"/>
        </w:rPr>
        <w:t>, Microsoft Office</w:t>
      </w:r>
    </w:p>
    <w:p w14:paraId="5907ECD1" w14:textId="77777777" w:rsidR="00CC15BB" w:rsidRDefault="00CC15BB" w:rsidP="00CC15BB">
      <w:pPr>
        <w:pStyle w:val="Heading1"/>
        <w:rPr>
          <w:rFonts w:ascii="Optima" w:hAnsi="Optima"/>
          <w:u w:val="single"/>
        </w:rPr>
      </w:pPr>
      <w:r w:rsidRPr="00CC15BB">
        <w:rPr>
          <w:rFonts w:ascii="Optima" w:hAnsi="Optima"/>
          <w:u w:val="single"/>
        </w:rPr>
        <w:t>Project Experience</w:t>
      </w:r>
    </w:p>
    <w:p w14:paraId="17FAA997" w14:textId="7F3280C2" w:rsidR="006F46CE" w:rsidRPr="00B22BEF" w:rsidRDefault="003124A6" w:rsidP="006F46CE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Filefinder</w:t>
      </w:r>
      <w:r w:rsidR="006F46CE">
        <w:rPr>
          <w:sz w:val="20"/>
          <w:szCs w:val="20"/>
        </w:rPr>
        <w:t xml:space="preserve"> </w:t>
      </w:r>
      <w:r w:rsidR="006F46CE" w:rsidRPr="00B22BEF">
        <w:rPr>
          <w:sz w:val="20"/>
          <w:szCs w:val="20"/>
        </w:rPr>
        <w:t xml:space="preserve"> |</w:t>
      </w:r>
      <w:r w:rsidR="006F46CE">
        <w:rPr>
          <w:sz w:val="20"/>
          <w:szCs w:val="20"/>
        </w:rPr>
        <w:t xml:space="preserve"> </w:t>
      </w:r>
      <w:r w:rsidR="006F46CE" w:rsidRPr="00B22BEF">
        <w:rPr>
          <w:sz w:val="20"/>
          <w:szCs w:val="20"/>
        </w:rPr>
        <w:t xml:space="preserve"> htt</w:t>
      </w:r>
      <w:r w:rsidR="006F46CE">
        <w:rPr>
          <w:sz w:val="20"/>
          <w:szCs w:val="20"/>
        </w:rPr>
        <w:t>ps://github.com/kylastyles/</w:t>
      </w:r>
      <w:r>
        <w:rPr>
          <w:sz w:val="20"/>
          <w:szCs w:val="20"/>
        </w:rPr>
        <w:t>FileFinder</w:t>
      </w:r>
    </w:p>
    <w:p w14:paraId="5E44FF15" w14:textId="4F829813" w:rsidR="006F46CE" w:rsidRPr="006F46CE" w:rsidRDefault="006F46CE" w:rsidP="00CC15B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Built a C# ASP.NET Core app with persistent models stored in </w:t>
      </w:r>
      <w:r w:rsidR="003124A6">
        <w:rPr>
          <w:sz w:val="20"/>
          <w:szCs w:val="20"/>
        </w:rPr>
        <w:t xml:space="preserve">Entity Framework </w:t>
      </w:r>
      <w:r>
        <w:rPr>
          <w:sz w:val="20"/>
          <w:szCs w:val="20"/>
        </w:rPr>
        <w:t>SQL Server. Styled with Bootstrap</w:t>
      </w:r>
      <w:r w:rsidRPr="00B22BEF">
        <w:rPr>
          <w:sz w:val="20"/>
          <w:szCs w:val="20"/>
        </w:rPr>
        <w:t xml:space="preserve">. </w:t>
      </w:r>
    </w:p>
    <w:p w14:paraId="2014E0E0" w14:textId="392B0FC6" w:rsidR="00CC15BB" w:rsidRPr="00B22BEF" w:rsidRDefault="006F46CE" w:rsidP="00CC15B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Blogz</w:t>
      </w:r>
      <w:r w:rsidR="00BD2E1E">
        <w:rPr>
          <w:sz w:val="20"/>
          <w:szCs w:val="20"/>
        </w:rPr>
        <w:t xml:space="preserve"> </w:t>
      </w:r>
      <w:r w:rsidR="00CC15BB" w:rsidRPr="00B22BEF">
        <w:rPr>
          <w:sz w:val="20"/>
          <w:szCs w:val="20"/>
        </w:rPr>
        <w:t xml:space="preserve"> |</w:t>
      </w:r>
      <w:r w:rsidR="00BD2E1E">
        <w:rPr>
          <w:sz w:val="20"/>
          <w:szCs w:val="20"/>
        </w:rPr>
        <w:t xml:space="preserve"> </w:t>
      </w:r>
      <w:r w:rsidR="00CC15BB" w:rsidRPr="00B22BEF">
        <w:rPr>
          <w:sz w:val="20"/>
          <w:szCs w:val="20"/>
        </w:rPr>
        <w:t xml:space="preserve"> htt</w:t>
      </w:r>
      <w:r>
        <w:rPr>
          <w:sz w:val="20"/>
          <w:szCs w:val="20"/>
        </w:rPr>
        <w:t>ps://github.com/kylastyles/Blogz</w:t>
      </w:r>
    </w:p>
    <w:p w14:paraId="5C03A7C6" w14:textId="77777777" w:rsidR="00CC15BB" w:rsidRPr="00B22BEF" w:rsidRDefault="00CC15BB" w:rsidP="00CC15BB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Designed and built a dynamic, multi-user blog platform using Flask, Python,</w:t>
      </w:r>
      <w:r w:rsidRPr="00B22BEF">
        <w:rPr>
          <w:sz w:val="20"/>
          <w:szCs w:val="20"/>
        </w:rPr>
        <w:softHyphen/>
      </w:r>
      <w:r w:rsidRPr="00B22BEF">
        <w:rPr>
          <w:sz w:val="20"/>
          <w:szCs w:val="20"/>
        </w:rPr>
        <w:softHyphen/>
      </w:r>
      <w:r w:rsidRPr="00B22BEF">
        <w:rPr>
          <w:sz w:val="20"/>
          <w:szCs w:val="20"/>
        </w:rPr>
        <w:softHyphen/>
        <w:t xml:space="preserve"> and SQLAlchemy. Styled with CSS. </w:t>
      </w:r>
    </w:p>
    <w:p w14:paraId="13482BD4" w14:textId="2FE3C599" w:rsidR="00CC15BB" w:rsidRPr="00B22BEF" w:rsidRDefault="00CC15BB" w:rsidP="00CC15BB">
      <w:pPr>
        <w:pStyle w:val="Heading2"/>
        <w:rPr>
          <w:sz w:val="20"/>
          <w:szCs w:val="20"/>
        </w:rPr>
      </w:pPr>
      <w:r w:rsidRPr="00B22BEF">
        <w:rPr>
          <w:sz w:val="20"/>
          <w:szCs w:val="20"/>
        </w:rPr>
        <w:t>ima-assembly</w:t>
      </w:r>
      <w:r w:rsidR="00BD2E1E">
        <w:rPr>
          <w:sz w:val="20"/>
          <w:szCs w:val="20"/>
        </w:rPr>
        <w:t xml:space="preserve"> </w:t>
      </w:r>
      <w:r w:rsidRPr="00B22BEF">
        <w:rPr>
          <w:sz w:val="20"/>
          <w:szCs w:val="20"/>
        </w:rPr>
        <w:t xml:space="preserve"> |</w:t>
      </w:r>
      <w:r w:rsidR="00BD2E1E">
        <w:rPr>
          <w:sz w:val="20"/>
          <w:szCs w:val="20"/>
        </w:rPr>
        <w:t xml:space="preserve"> </w:t>
      </w:r>
      <w:r w:rsidRPr="00B22BEF">
        <w:rPr>
          <w:sz w:val="20"/>
          <w:szCs w:val="20"/>
        </w:rPr>
        <w:t xml:space="preserve"> https://github.com/kylastyles/ima-assembly</w:t>
      </w:r>
    </w:p>
    <w:p w14:paraId="52C60FC6" w14:textId="77777777" w:rsidR="00CC15BB" w:rsidRPr="00B22BEF" w:rsidRDefault="00CC15BB" w:rsidP="00CC15BB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 xml:space="preserve">Collaborated on a single page HTML view using jQuery to show/hide text blocks. Styled with Bootstrap. </w:t>
      </w:r>
    </w:p>
    <w:p w14:paraId="7F040A31" w14:textId="7F2169A9" w:rsidR="00CC15BB" w:rsidRPr="00B22BEF" w:rsidRDefault="00CC15BB" w:rsidP="00BB659A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Project was requested by Air Force Leadership to facilitate registration for an annual event.</w:t>
      </w:r>
    </w:p>
    <w:p w14:paraId="1DD32452" w14:textId="53324A4C" w:rsidR="00A351BF" w:rsidRPr="00B22BEF" w:rsidRDefault="00B22BEF" w:rsidP="00A351BF">
      <w:pPr>
        <w:pStyle w:val="Heading1"/>
        <w:rPr>
          <w:rFonts w:ascii="Optima" w:hAnsi="Optima"/>
          <w:u w:val="single"/>
        </w:rPr>
      </w:pPr>
      <w:r>
        <w:rPr>
          <w:rFonts w:ascii="Optima" w:hAnsi="Optima"/>
          <w:u w:val="single"/>
        </w:rPr>
        <w:t>Education</w:t>
      </w:r>
    </w:p>
    <w:p w14:paraId="5B200248" w14:textId="76047991" w:rsidR="004A6C8B" w:rsidRPr="00BD2E1E" w:rsidRDefault="007B3413" w:rsidP="00A351BF">
      <w:pPr>
        <w:pStyle w:val="Heading2"/>
        <w:rPr>
          <w:rFonts w:cs="Times New Roman (Headings CS)"/>
          <w:color w:val="000000" w:themeColor="text1"/>
          <w:kern w:val="20"/>
          <w:sz w:val="20"/>
          <w:szCs w:val="20"/>
        </w:rPr>
      </w:pPr>
      <w:r w:rsidRPr="00BD2E1E">
        <w:rPr>
          <w:rFonts w:cs="Times New Roman (Headings CS)"/>
          <w:color w:val="000000" w:themeColor="text1"/>
          <w:kern w:val="20"/>
          <w:sz w:val="20"/>
          <w:szCs w:val="20"/>
        </w:rPr>
        <w:t>Currently Studying</w:t>
      </w:r>
      <w:r w:rsidR="00832EC7" w:rsidRPr="00BD2E1E">
        <w:rPr>
          <w:rFonts w:cs="Times New Roman (Headings CS)"/>
          <w:color w:val="000000" w:themeColor="text1"/>
          <w:kern w:val="20"/>
          <w:sz w:val="20"/>
          <w:szCs w:val="20"/>
        </w:rPr>
        <w:t>:</w:t>
      </w:r>
    </w:p>
    <w:p w14:paraId="2972FADC" w14:textId="7C28D2F7" w:rsidR="00731CA9" w:rsidRDefault="00997D17" w:rsidP="00731CA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C++ (ongoing</w:t>
      </w:r>
      <w:r w:rsidR="00EA7521" w:rsidRPr="00B22BEF">
        <w:rPr>
          <w:sz w:val="20"/>
          <w:szCs w:val="20"/>
        </w:rPr>
        <w:t>)</w:t>
      </w:r>
    </w:p>
    <w:p w14:paraId="24B8A1B8" w14:textId="310E501B" w:rsidR="004A6C8B" w:rsidRPr="00B22BEF" w:rsidRDefault="00997D17" w:rsidP="00731CA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CompTIA Security+ (expected completion: 9/18)</w:t>
      </w:r>
    </w:p>
    <w:p w14:paraId="3AECAA2D" w14:textId="7D798996" w:rsidR="00731CA9" w:rsidRPr="00B22BEF" w:rsidRDefault="00EA7521" w:rsidP="00731CA9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Fron</w:t>
      </w:r>
      <w:r w:rsidR="00832EC7">
        <w:rPr>
          <w:sz w:val="20"/>
          <w:szCs w:val="20"/>
        </w:rPr>
        <w:t xml:space="preserve">t End Development </w:t>
      </w:r>
      <w:r w:rsidRPr="00B22BEF">
        <w:rPr>
          <w:sz w:val="20"/>
          <w:szCs w:val="20"/>
        </w:rPr>
        <w:t>by FreeCodeCamp (expected completion: 9/18)</w:t>
      </w:r>
    </w:p>
    <w:p w14:paraId="48252113" w14:textId="617F0C0E" w:rsidR="00A351BF" w:rsidRPr="00B22BEF" w:rsidRDefault="00832EC7" w:rsidP="00A351BF">
      <w:pPr>
        <w:pStyle w:val="Heading2"/>
        <w:rPr>
          <w:sz w:val="20"/>
          <w:szCs w:val="20"/>
        </w:rPr>
      </w:pPr>
      <w:r w:rsidRPr="00BD2E1E">
        <w:rPr>
          <w:color w:val="000000" w:themeColor="text1"/>
          <w:sz w:val="20"/>
          <w:szCs w:val="20"/>
        </w:rPr>
        <w:t xml:space="preserve">LC101 </w:t>
      </w:r>
      <w:r w:rsidR="00A57B64" w:rsidRPr="00BD2E1E">
        <w:rPr>
          <w:color w:val="000000" w:themeColor="text1"/>
          <w:sz w:val="20"/>
          <w:szCs w:val="20"/>
        </w:rPr>
        <w:t xml:space="preserve"> |</w:t>
      </w:r>
      <w:r w:rsidRPr="00BD2E1E">
        <w:rPr>
          <w:color w:val="000000" w:themeColor="text1"/>
          <w:sz w:val="20"/>
          <w:szCs w:val="20"/>
        </w:rPr>
        <w:t xml:space="preserve"> </w:t>
      </w:r>
      <w:r w:rsidR="00A57B64" w:rsidRPr="00BD2E1E">
        <w:rPr>
          <w:color w:val="000000" w:themeColor="text1"/>
          <w:sz w:val="20"/>
          <w:szCs w:val="20"/>
        </w:rPr>
        <w:t xml:space="preserve"> Launchcode</w:t>
      </w:r>
      <w:r w:rsidR="00094837" w:rsidRPr="00BD2E1E">
        <w:rPr>
          <w:color w:val="000000" w:themeColor="text1"/>
          <w:sz w:val="20"/>
          <w:szCs w:val="20"/>
        </w:rPr>
        <w:t xml:space="preserve"> </w:t>
      </w:r>
      <w:r w:rsidRPr="00BD2E1E">
        <w:rPr>
          <w:color w:val="000000" w:themeColor="text1"/>
          <w:sz w:val="20"/>
          <w:szCs w:val="20"/>
        </w:rPr>
        <w:t xml:space="preserve"> </w:t>
      </w:r>
      <w:r w:rsidR="00094837" w:rsidRPr="00BD2E1E">
        <w:rPr>
          <w:color w:val="000000" w:themeColor="text1"/>
          <w:sz w:val="20"/>
          <w:szCs w:val="20"/>
        </w:rPr>
        <w:t>|</w:t>
      </w:r>
      <w:r w:rsidRPr="00BD2E1E">
        <w:rPr>
          <w:color w:val="000000" w:themeColor="text1"/>
          <w:sz w:val="20"/>
          <w:szCs w:val="20"/>
        </w:rPr>
        <w:t xml:space="preserve"> </w:t>
      </w:r>
      <w:r w:rsidR="00094837" w:rsidRPr="00BD2E1E">
        <w:rPr>
          <w:color w:val="000000" w:themeColor="text1"/>
          <w:sz w:val="20"/>
          <w:szCs w:val="20"/>
        </w:rPr>
        <w:t xml:space="preserve"> 2018</w:t>
      </w:r>
    </w:p>
    <w:p w14:paraId="5372B416" w14:textId="3AA04444" w:rsidR="00A351BF" w:rsidRPr="00B22BEF" w:rsidRDefault="008821A5" w:rsidP="00A351BF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 xml:space="preserve">Accelerated </w:t>
      </w:r>
      <w:r w:rsidR="00832EC7">
        <w:rPr>
          <w:sz w:val="20"/>
          <w:szCs w:val="20"/>
        </w:rPr>
        <w:t xml:space="preserve">Full-Stack </w:t>
      </w:r>
      <w:r w:rsidR="008766D6" w:rsidRPr="00B22BEF">
        <w:rPr>
          <w:sz w:val="20"/>
          <w:szCs w:val="20"/>
        </w:rPr>
        <w:t>Web Development Course</w:t>
      </w:r>
      <w:r w:rsidR="00CC15BB" w:rsidRPr="00B22BEF">
        <w:rPr>
          <w:sz w:val="20"/>
          <w:szCs w:val="20"/>
        </w:rPr>
        <w:t xml:space="preserve"> specializing in Python, C#, HTML, and CSS.</w:t>
      </w:r>
    </w:p>
    <w:p w14:paraId="72739631" w14:textId="77F52B64" w:rsidR="00A351BF" w:rsidRPr="00BD2E1E" w:rsidRDefault="00CF3872" w:rsidP="00B22BEF">
      <w:pPr>
        <w:pStyle w:val="Heading2"/>
        <w:spacing w:before="240"/>
        <w:rPr>
          <w:color w:val="000000" w:themeColor="text1"/>
          <w:sz w:val="20"/>
          <w:szCs w:val="20"/>
        </w:rPr>
      </w:pPr>
      <w:r w:rsidRPr="00BD2E1E">
        <w:rPr>
          <w:color w:val="000000" w:themeColor="text1"/>
          <w:sz w:val="20"/>
          <w:szCs w:val="20"/>
        </w:rPr>
        <w:t>Associate of fine arts</w:t>
      </w:r>
      <w:r w:rsidR="00A351BF" w:rsidRPr="00BD2E1E">
        <w:rPr>
          <w:color w:val="000000" w:themeColor="text1"/>
          <w:sz w:val="20"/>
          <w:szCs w:val="20"/>
        </w:rPr>
        <w:t> 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A351BF" w:rsidRPr="00BD2E1E">
        <w:rPr>
          <w:color w:val="000000" w:themeColor="text1"/>
          <w:sz w:val="20"/>
          <w:szCs w:val="20"/>
        </w:rPr>
        <w:t>| 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A351BF" w:rsidRPr="00BD2E1E">
        <w:rPr>
          <w:color w:val="000000" w:themeColor="text1"/>
          <w:sz w:val="20"/>
          <w:szCs w:val="20"/>
        </w:rPr>
        <w:t>maryland college of art and design</w:t>
      </w:r>
      <w:r w:rsidRPr="00BD2E1E">
        <w:rPr>
          <w:color w:val="000000" w:themeColor="text1"/>
          <w:sz w:val="20"/>
          <w:szCs w:val="20"/>
        </w:rPr>
        <w:t xml:space="preserve"> 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Pr="00BD2E1E">
        <w:rPr>
          <w:color w:val="000000" w:themeColor="text1"/>
          <w:sz w:val="20"/>
          <w:szCs w:val="20"/>
        </w:rPr>
        <w:t>|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Pr="00BD2E1E">
        <w:rPr>
          <w:color w:val="000000" w:themeColor="text1"/>
          <w:sz w:val="20"/>
          <w:szCs w:val="20"/>
        </w:rPr>
        <w:t xml:space="preserve"> 2002</w:t>
      </w:r>
    </w:p>
    <w:p w14:paraId="5755CCB6" w14:textId="77777777" w:rsidR="00A351BF" w:rsidRPr="00B22BEF" w:rsidRDefault="00A351BF" w:rsidP="00A351BF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Majored in Visual Communications (Graphic Design)</w:t>
      </w:r>
    </w:p>
    <w:p w14:paraId="372DFCB0" w14:textId="13301865" w:rsidR="003B1B7A" w:rsidRPr="00B22BEF" w:rsidRDefault="00A351BF" w:rsidP="00440E26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Presidential Merit Scholarship</w:t>
      </w:r>
    </w:p>
    <w:p w14:paraId="183D1E83" w14:textId="798585BD" w:rsidR="00394A6D" w:rsidRPr="00CC15BB" w:rsidRDefault="00210831">
      <w:pPr>
        <w:pStyle w:val="Heading1"/>
        <w:rPr>
          <w:rFonts w:ascii="Optima" w:hAnsi="Optima"/>
          <w:u w:val="single"/>
        </w:rPr>
      </w:pPr>
      <w:r w:rsidRPr="00CC15BB">
        <w:rPr>
          <w:rFonts w:ascii="Optima" w:hAnsi="Optima"/>
          <w:u w:val="single"/>
        </w:rPr>
        <w:t xml:space="preserve">Employment </w:t>
      </w:r>
      <w:r w:rsidR="00A57B64" w:rsidRPr="00CC15BB">
        <w:rPr>
          <w:rFonts w:ascii="Optima" w:hAnsi="Optima"/>
          <w:u w:val="single"/>
        </w:rPr>
        <w:t>Experience</w:t>
      </w:r>
    </w:p>
    <w:p w14:paraId="7BC83A50" w14:textId="06FCC038" w:rsidR="00394A6D" w:rsidRPr="00BD2E1E" w:rsidRDefault="00866533">
      <w:pPr>
        <w:pStyle w:val="Heading2"/>
        <w:rPr>
          <w:color w:val="000000" w:themeColor="text1"/>
          <w:sz w:val="20"/>
          <w:szCs w:val="20"/>
        </w:rPr>
      </w:pPr>
      <w:r w:rsidRPr="00BD2E1E">
        <w:rPr>
          <w:color w:val="000000" w:themeColor="text1"/>
          <w:sz w:val="20"/>
          <w:szCs w:val="20"/>
        </w:rPr>
        <w:t>Owne</w:t>
      </w:r>
      <w:r w:rsidR="00CC15BB" w:rsidRPr="00BD2E1E">
        <w:rPr>
          <w:color w:val="000000" w:themeColor="text1"/>
          <w:sz w:val="20"/>
          <w:szCs w:val="20"/>
        </w:rPr>
        <w:t>r</w:t>
      </w:r>
      <w:r w:rsidR="007D00B3" w:rsidRPr="00BD2E1E">
        <w:rPr>
          <w:color w:val="000000" w:themeColor="text1"/>
          <w:sz w:val="20"/>
          <w:szCs w:val="20"/>
        </w:rPr>
        <w:t> 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7D00B3" w:rsidRPr="00BD2E1E">
        <w:rPr>
          <w:color w:val="000000" w:themeColor="text1"/>
          <w:sz w:val="20"/>
          <w:szCs w:val="20"/>
        </w:rPr>
        <w:t>|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7D00B3" w:rsidRPr="00BD2E1E">
        <w:rPr>
          <w:color w:val="000000" w:themeColor="text1"/>
          <w:sz w:val="20"/>
          <w:szCs w:val="20"/>
        </w:rPr>
        <w:t> </w:t>
      </w:r>
      <w:r w:rsidR="003124A6">
        <w:rPr>
          <w:color w:val="000000" w:themeColor="text1"/>
          <w:sz w:val="20"/>
          <w:szCs w:val="20"/>
        </w:rPr>
        <w:t>Kyla r</w:t>
      </w:r>
      <w:bookmarkStart w:id="0" w:name="_GoBack"/>
      <w:bookmarkEnd w:id="0"/>
      <w:r w:rsidR="003C073A" w:rsidRPr="00BD2E1E">
        <w:rPr>
          <w:color w:val="000000" w:themeColor="text1"/>
          <w:sz w:val="20"/>
          <w:szCs w:val="20"/>
        </w:rPr>
        <w:t>, lmt</w:t>
      </w:r>
      <w:r w:rsidRPr="00BD2E1E">
        <w:rPr>
          <w:color w:val="000000" w:themeColor="text1"/>
          <w:sz w:val="20"/>
          <w:szCs w:val="20"/>
        </w:rPr>
        <w:t xml:space="preserve"> nctmb</w:t>
      </w:r>
    </w:p>
    <w:p w14:paraId="4B720E24" w14:textId="5499CD90" w:rsidR="00394A6D" w:rsidRPr="00B22BEF" w:rsidRDefault="00B2483A" w:rsidP="00B2483A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C</w:t>
      </w:r>
      <w:r w:rsidR="00866533" w:rsidRPr="00B22BEF">
        <w:rPr>
          <w:sz w:val="20"/>
          <w:szCs w:val="20"/>
        </w:rPr>
        <w:t>reated promotional materials</w:t>
      </w:r>
      <w:r w:rsidRPr="00B22BEF">
        <w:rPr>
          <w:sz w:val="20"/>
          <w:szCs w:val="20"/>
        </w:rPr>
        <w:t xml:space="preserve"> with Adobe Illustrator and Photoshop. M</w:t>
      </w:r>
      <w:r w:rsidR="00731CA9" w:rsidRPr="00B22BEF">
        <w:rPr>
          <w:sz w:val="20"/>
          <w:szCs w:val="20"/>
        </w:rPr>
        <w:t>anaged advertising,</w:t>
      </w:r>
      <w:r w:rsidR="00FD2142" w:rsidRPr="00B22BEF">
        <w:rPr>
          <w:sz w:val="20"/>
          <w:szCs w:val="20"/>
        </w:rPr>
        <w:t xml:space="preserve"> scheduling</w:t>
      </w:r>
      <w:r w:rsidR="00866533" w:rsidRPr="00B22BEF">
        <w:rPr>
          <w:sz w:val="20"/>
          <w:szCs w:val="20"/>
        </w:rPr>
        <w:t xml:space="preserve">, </w:t>
      </w:r>
      <w:r w:rsidR="00FD2142" w:rsidRPr="00B22BEF">
        <w:rPr>
          <w:sz w:val="20"/>
          <w:szCs w:val="20"/>
        </w:rPr>
        <w:t xml:space="preserve">and </w:t>
      </w:r>
      <w:r w:rsidRPr="00B22BEF">
        <w:rPr>
          <w:sz w:val="20"/>
          <w:szCs w:val="20"/>
        </w:rPr>
        <w:t>billing with Microsoft Office.</w:t>
      </w:r>
      <w:r w:rsidR="00374087" w:rsidRPr="00B22BEF">
        <w:rPr>
          <w:sz w:val="20"/>
          <w:szCs w:val="20"/>
        </w:rPr>
        <w:t xml:space="preserve"> </w:t>
      </w:r>
    </w:p>
    <w:p w14:paraId="32FA4174" w14:textId="06B558D0" w:rsidR="0075477A" w:rsidRPr="00BD2E1E" w:rsidRDefault="00955366" w:rsidP="00866533">
      <w:pPr>
        <w:pStyle w:val="Heading2"/>
        <w:rPr>
          <w:color w:val="000000" w:themeColor="text1"/>
          <w:sz w:val="20"/>
          <w:szCs w:val="20"/>
        </w:rPr>
      </w:pPr>
      <w:r w:rsidRPr="00BD2E1E">
        <w:rPr>
          <w:color w:val="000000" w:themeColor="text1"/>
          <w:sz w:val="20"/>
          <w:szCs w:val="20"/>
        </w:rPr>
        <w:t>records maintenance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866533" w:rsidRPr="00BD2E1E">
        <w:rPr>
          <w:color w:val="000000" w:themeColor="text1"/>
          <w:sz w:val="20"/>
          <w:szCs w:val="20"/>
        </w:rPr>
        <w:t> |</w:t>
      </w:r>
      <w:r w:rsidR="00832EC7" w:rsidRPr="00BD2E1E">
        <w:rPr>
          <w:color w:val="000000" w:themeColor="text1"/>
          <w:sz w:val="20"/>
          <w:szCs w:val="20"/>
        </w:rPr>
        <w:t xml:space="preserve"> </w:t>
      </w:r>
      <w:r w:rsidR="00866533" w:rsidRPr="00BD2E1E">
        <w:rPr>
          <w:color w:val="000000" w:themeColor="text1"/>
          <w:sz w:val="20"/>
          <w:szCs w:val="20"/>
        </w:rPr>
        <w:t> </w:t>
      </w:r>
      <w:r w:rsidRPr="00BD2E1E">
        <w:rPr>
          <w:color w:val="000000" w:themeColor="text1"/>
          <w:sz w:val="20"/>
          <w:szCs w:val="20"/>
        </w:rPr>
        <w:t>humanim</w:t>
      </w:r>
    </w:p>
    <w:p w14:paraId="21590A9F" w14:textId="4CD581B6" w:rsidR="00BB659A" w:rsidRPr="00B22BEF" w:rsidRDefault="00241E8C" w:rsidP="003B1B7A">
      <w:pPr>
        <w:pStyle w:val="ListBullet"/>
        <w:rPr>
          <w:sz w:val="20"/>
          <w:szCs w:val="20"/>
        </w:rPr>
      </w:pPr>
      <w:r w:rsidRPr="00B22BEF">
        <w:rPr>
          <w:sz w:val="20"/>
          <w:szCs w:val="20"/>
        </w:rPr>
        <w:t>Maintaine</w:t>
      </w:r>
      <w:r w:rsidR="0041199F" w:rsidRPr="00B22BEF">
        <w:rPr>
          <w:sz w:val="20"/>
          <w:szCs w:val="20"/>
        </w:rPr>
        <w:t>d and regularly</w:t>
      </w:r>
      <w:r w:rsidR="00094837" w:rsidRPr="00B22BEF">
        <w:rPr>
          <w:sz w:val="20"/>
          <w:szCs w:val="20"/>
        </w:rPr>
        <w:t xml:space="preserve"> audited patient files. S</w:t>
      </w:r>
      <w:r w:rsidR="00DA2665" w:rsidRPr="00B22BEF">
        <w:rPr>
          <w:sz w:val="20"/>
          <w:szCs w:val="20"/>
        </w:rPr>
        <w:t>pear</w:t>
      </w:r>
      <w:r w:rsidR="00AA7C6D" w:rsidRPr="00B22BEF">
        <w:rPr>
          <w:sz w:val="20"/>
          <w:szCs w:val="20"/>
        </w:rPr>
        <w:t>headed the creation of</w:t>
      </w:r>
      <w:r w:rsidR="00640C74" w:rsidRPr="00B22BEF">
        <w:rPr>
          <w:sz w:val="20"/>
          <w:szCs w:val="20"/>
        </w:rPr>
        <w:t xml:space="preserve"> a </w:t>
      </w:r>
      <w:r w:rsidR="00094837" w:rsidRPr="00B22BEF">
        <w:rPr>
          <w:sz w:val="20"/>
          <w:szCs w:val="20"/>
        </w:rPr>
        <w:t xml:space="preserve">Microsoft Excel </w:t>
      </w:r>
      <w:r w:rsidR="00640C74" w:rsidRPr="00B22BEF">
        <w:rPr>
          <w:sz w:val="20"/>
          <w:szCs w:val="20"/>
        </w:rPr>
        <w:t>spreadsheet</w:t>
      </w:r>
      <w:r w:rsidRPr="00B22BEF">
        <w:rPr>
          <w:sz w:val="20"/>
          <w:szCs w:val="20"/>
        </w:rPr>
        <w:t xml:space="preserve"> logging the status and location of every f</w:t>
      </w:r>
      <w:r w:rsidR="003A4CDE" w:rsidRPr="00B22BEF">
        <w:rPr>
          <w:sz w:val="20"/>
          <w:szCs w:val="20"/>
        </w:rPr>
        <w:t>ile within multiple file rooms</w:t>
      </w:r>
      <w:r w:rsidR="000836EB" w:rsidRPr="00B22BEF">
        <w:rPr>
          <w:sz w:val="20"/>
          <w:szCs w:val="20"/>
        </w:rPr>
        <w:t xml:space="preserve"> in several buildings</w:t>
      </w:r>
      <w:r w:rsidR="003A4CDE" w:rsidRPr="00B22BEF">
        <w:rPr>
          <w:sz w:val="20"/>
          <w:szCs w:val="20"/>
        </w:rPr>
        <w:t xml:space="preserve">, </w:t>
      </w:r>
      <w:r w:rsidR="00424EB3" w:rsidRPr="00B22BEF">
        <w:rPr>
          <w:sz w:val="20"/>
          <w:szCs w:val="20"/>
        </w:rPr>
        <w:t xml:space="preserve">thereby </w:t>
      </w:r>
      <w:r w:rsidR="003A4CDE" w:rsidRPr="00B22BEF">
        <w:rPr>
          <w:sz w:val="20"/>
          <w:szCs w:val="20"/>
        </w:rPr>
        <w:t>increasing job productivity by 100%.</w:t>
      </w:r>
      <w:r w:rsidR="00BB659A" w:rsidRPr="00B22BEF">
        <w:rPr>
          <w:sz w:val="20"/>
          <w:szCs w:val="20"/>
        </w:rPr>
        <w:t xml:space="preserve"> </w:t>
      </w:r>
      <w:r w:rsidR="003124A6">
        <w:rPr>
          <w:sz w:val="20"/>
          <w:szCs w:val="20"/>
        </w:rPr>
        <w:t xml:space="preserve">This position served as the inspiration for the FileFinder project listed above. </w:t>
      </w:r>
    </w:p>
    <w:sectPr w:rsidR="00BB659A" w:rsidRPr="00B22BEF" w:rsidSect="00832EC7">
      <w:footerReference w:type="default" r:id="rId8"/>
      <w:pgSz w:w="12240" w:h="15840"/>
      <w:pgMar w:top="1008" w:right="1440" w:bottom="80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C2CE" w14:textId="77777777" w:rsidR="00681802" w:rsidRDefault="00681802">
      <w:pPr>
        <w:spacing w:after="0"/>
      </w:pPr>
      <w:r>
        <w:separator/>
      </w:r>
    </w:p>
  </w:endnote>
  <w:endnote w:type="continuationSeparator" w:id="0">
    <w:p w14:paraId="2F3B3C70" w14:textId="77777777" w:rsidR="00681802" w:rsidRDefault="006818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 (Headings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DF744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5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7795" w14:textId="77777777" w:rsidR="00681802" w:rsidRDefault="00681802">
      <w:pPr>
        <w:spacing w:after="0"/>
      </w:pPr>
      <w:r>
        <w:separator/>
      </w:r>
    </w:p>
  </w:footnote>
  <w:footnote w:type="continuationSeparator" w:id="0">
    <w:p w14:paraId="220772F5" w14:textId="77777777" w:rsidR="00681802" w:rsidRDefault="006818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DE2F8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attachedTemplate r:id="rId1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7E"/>
    <w:rsid w:val="00017E57"/>
    <w:rsid w:val="000603D6"/>
    <w:rsid w:val="000616D2"/>
    <w:rsid w:val="000836EB"/>
    <w:rsid w:val="00094837"/>
    <w:rsid w:val="000A59A7"/>
    <w:rsid w:val="000F5B8E"/>
    <w:rsid w:val="001C391E"/>
    <w:rsid w:val="001F52AF"/>
    <w:rsid w:val="00210831"/>
    <w:rsid w:val="00241E8C"/>
    <w:rsid w:val="002631E9"/>
    <w:rsid w:val="002B7F5E"/>
    <w:rsid w:val="003124A6"/>
    <w:rsid w:val="003579A7"/>
    <w:rsid w:val="00374087"/>
    <w:rsid w:val="00394A6D"/>
    <w:rsid w:val="003A4CDE"/>
    <w:rsid w:val="003B1B7A"/>
    <w:rsid w:val="003C073A"/>
    <w:rsid w:val="0041199F"/>
    <w:rsid w:val="00424EB3"/>
    <w:rsid w:val="00440E26"/>
    <w:rsid w:val="0044556F"/>
    <w:rsid w:val="004A6C8B"/>
    <w:rsid w:val="004B01CF"/>
    <w:rsid w:val="004C5712"/>
    <w:rsid w:val="005066EE"/>
    <w:rsid w:val="00574F17"/>
    <w:rsid w:val="00584936"/>
    <w:rsid w:val="005F69D1"/>
    <w:rsid w:val="00640C74"/>
    <w:rsid w:val="00663224"/>
    <w:rsid w:val="00681802"/>
    <w:rsid w:val="006925E9"/>
    <w:rsid w:val="006B3538"/>
    <w:rsid w:val="006C3BE2"/>
    <w:rsid w:val="006D5683"/>
    <w:rsid w:val="006D5BD3"/>
    <w:rsid w:val="006F0D0D"/>
    <w:rsid w:val="006F46CE"/>
    <w:rsid w:val="00700FCC"/>
    <w:rsid w:val="00731CA9"/>
    <w:rsid w:val="0075477A"/>
    <w:rsid w:val="007B3413"/>
    <w:rsid w:val="007D00B3"/>
    <w:rsid w:val="008236B5"/>
    <w:rsid w:val="00832EC7"/>
    <w:rsid w:val="00835D29"/>
    <w:rsid w:val="00866533"/>
    <w:rsid w:val="008766D6"/>
    <w:rsid w:val="008821A5"/>
    <w:rsid w:val="008C2ACB"/>
    <w:rsid w:val="008F0740"/>
    <w:rsid w:val="00915390"/>
    <w:rsid w:val="00923884"/>
    <w:rsid w:val="00926A53"/>
    <w:rsid w:val="00935D13"/>
    <w:rsid w:val="00955366"/>
    <w:rsid w:val="00997D17"/>
    <w:rsid w:val="009E541F"/>
    <w:rsid w:val="00A1325F"/>
    <w:rsid w:val="00A351BF"/>
    <w:rsid w:val="00A57B64"/>
    <w:rsid w:val="00A92113"/>
    <w:rsid w:val="00A92866"/>
    <w:rsid w:val="00AA7C6D"/>
    <w:rsid w:val="00AD1147"/>
    <w:rsid w:val="00AD3B80"/>
    <w:rsid w:val="00AD62A9"/>
    <w:rsid w:val="00B201B0"/>
    <w:rsid w:val="00B22BEF"/>
    <w:rsid w:val="00B2483A"/>
    <w:rsid w:val="00B7303F"/>
    <w:rsid w:val="00BA18D2"/>
    <w:rsid w:val="00BB659A"/>
    <w:rsid w:val="00BD2E1E"/>
    <w:rsid w:val="00BD4C33"/>
    <w:rsid w:val="00CC15BB"/>
    <w:rsid w:val="00CC5141"/>
    <w:rsid w:val="00CF3872"/>
    <w:rsid w:val="00DA2665"/>
    <w:rsid w:val="00DD5D7E"/>
    <w:rsid w:val="00DE260A"/>
    <w:rsid w:val="00EA7521"/>
    <w:rsid w:val="00EB03EC"/>
    <w:rsid w:val="00ED0096"/>
    <w:rsid w:val="00EE3230"/>
    <w:rsid w:val="00F129EA"/>
    <w:rsid w:val="00F14165"/>
    <w:rsid w:val="00F62D6E"/>
    <w:rsid w:val="00F70CAB"/>
    <w:rsid w:val="00F766EA"/>
    <w:rsid w:val="00FA5127"/>
    <w:rsid w:val="00FB0E30"/>
    <w:rsid w:val="00FC5FDF"/>
    <w:rsid w:val="00FC647D"/>
    <w:rsid w:val="00FD2142"/>
    <w:rsid w:val="00FE16BB"/>
    <w:rsid w:val="00FF17C0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1A2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la/Library/Containers/com.microsoft.Word/Data/Library/Caches/1033/TM02919188/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B18D-0DEE-EC4C-A62A-AF1BAD8C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 R</dc:creator>
  <cp:keywords/>
  <cp:lastModifiedBy>Kyla R</cp:lastModifiedBy>
  <cp:revision>2</cp:revision>
  <cp:lastPrinted>2018-04-02T15:57:00Z</cp:lastPrinted>
  <dcterms:created xsi:type="dcterms:W3CDTF">2018-04-11T14:13:00Z</dcterms:created>
  <dcterms:modified xsi:type="dcterms:W3CDTF">2018-04-11T14:13:00Z</dcterms:modified>
  <cp:version/>
</cp:coreProperties>
</file>